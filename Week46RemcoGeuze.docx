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ED6" w:rsidRPr="00CD3C9E" w:rsidRDefault="00D0506A" w:rsidP="00D0506A">
      <w:pPr>
        <w:pStyle w:val="Title"/>
        <w:rPr>
          <w:lang w:val="en-US"/>
        </w:rPr>
      </w:pPr>
      <w:r w:rsidRPr="00CD3C9E">
        <w:rPr>
          <w:lang w:val="en-US"/>
        </w:rPr>
        <w:t>Log of Remco Geuze</w:t>
      </w:r>
    </w:p>
    <w:p w:rsidR="00D0506A" w:rsidRPr="00CD3C9E" w:rsidRDefault="00DD621F" w:rsidP="00D0506A">
      <w:pPr>
        <w:pStyle w:val="Subtitle"/>
        <w:rPr>
          <w:lang w:val="en-US"/>
        </w:rPr>
      </w:pPr>
      <w:r>
        <w:rPr>
          <w:lang w:val="en-US"/>
        </w:rPr>
        <w:t>Week: 46</w:t>
      </w:r>
    </w:p>
    <w:p w:rsidR="00D0506A" w:rsidRPr="00CD3C9E" w:rsidRDefault="00DD621F" w:rsidP="00D0506A">
      <w:pPr>
        <w:pStyle w:val="Subtitle"/>
        <w:rPr>
          <w:lang w:val="en-US"/>
        </w:rPr>
      </w:pPr>
      <w:r>
        <w:rPr>
          <w:lang w:val="en-US"/>
        </w:rPr>
        <w:t>Moment of writing: 16</w:t>
      </w:r>
      <w:r w:rsidR="00D0506A" w:rsidRPr="00CD3C9E">
        <w:rPr>
          <w:lang w:val="en-US"/>
        </w:rPr>
        <w:t>-11-2015</w:t>
      </w:r>
    </w:p>
    <w:p w:rsidR="00D0506A" w:rsidRPr="00D0506A" w:rsidRDefault="00DD621F" w:rsidP="00D0506A">
      <w:pPr>
        <w:pStyle w:val="Subtitle"/>
        <w:rPr>
          <w:lang w:val="en-US"/>
        </w:rPr>
      </w:pPr>
      <w:r>
        <w:rPr>
          <w:lang w:val="en-US"/>
        </w:rPr>
        <w:t>Log number: 3</w:t>
      </w:r>
    </w:p>
    <w:p w:rsidR="00D0506A" w:rsidRPr="00D0506A" w:rsidRDefault="00D0506A" w:rsidP="00D0506A">
      <w:pPr>
        <w:pStyle w:val="Heading1"/>
        <w:rPr>
          <w:lang w:val="en-US"/>
        </w:rPr>
      </w:pPr>
      <w:r w:rsidRPr="00D0506A">
        <w:rPr>
          <w:lang w:val="en-US"/>
        </w:rPr>
        <w:t>What I worked on:</w:t>
      </w:r>
    </w:p>
    <w:p w:rsidR="00D0506A" w:rsidRDefault="00D0506A" w:rsidP="00D0506A">
      <w:pPr>
        <w:rPr>
          <w:lang w:val="en-US"/>
        </w:rPr>
      </w:pPr>
      <w:r w:rsidRPr="00D0506A">
        <w:rPr>
          <w:lang w:val="en-US"/>
        </w:rPr>
        <w:t xml:space="preserve">Following is my log of what I did during the last week, a </w:t>
      </w:r>
      <w:r>
        <w:rPr>
          <w:lang w:val="en-US"/>
        </w:rPr>
        <w:t>txt</w:t>
      </w:r>
      <w:r w:rsidRPr="00D0506A">
        <w:rPr>
          <w:lang w:val="en-US"/>
        </w:rPr>
        <w:t xml:space="preserve"> version of this log will also be available.</w:t>
      </w:r>
    </w:p>
    <w:p w:rsidR="00DD621F" w:rsidRPr="00DD621F" w:rsidRDefault="00DD621F" w:rsidP="00DD621F">
      <w:pPr>
        <w:rPr>
          <w:lang w:val="en-US"/>
        </w:rPr>
      </w:pPr>
      <w:r w:rsidRPr="00DD621F">
        <w:rPr>
          <w:lang w:val="en-US"/>
        </w:rPr>
        <w:t xml:space="preserve">The last week I worked on converting the </w:t>
      </w:r>
      <w:proofErr w:type="spellStart"/>
      <w:r w:rsidRPr="00DD621F">
        <w:rPr>
          <w:lang w:val="en-US"/>
        </w:rPr>
        <w:t>kalman</w:t>
      </w:r>
      <w:proofErr w:type="spellEnd"/>
      <w:r w:rsidRPr="00DD621F">
        <w:rPr>
          <w:lang w:val="en-US"/>
        </w:rPr>
        <w:t xml:space="preserve"> fusion filter from the mathematics to java code. </w:t>
      </w:r>
      <w:r>
        <w:rPr>
          <w:lang w:val="en-US"/>
        </w:rPr>
        <w:br/>
      </w:r>
      <w:r w:rsidRPr="00DD621F">
        <w:rPr>
          <w:lang w:val="en-US"/>
        </w:rPr>
        <w:t xml:space="preserve">In order to test the filter I took the data the from the second </w:t>
      </w:r>
      <w:proofErr w:type="spellStart"/>
      <w:r w:rsidRPr="00DD621F">
        <w:rPr>
          <w:lang w:val="en-US"/>
        </w:rPr>
        <w:t>kalman</w:t>
      </w:r>
      <w:proofErr w:type="spellEnd"/>
      <w:r w:rsidRPr="00DD621F">
        <w:rPr>
          <w:lang w:val="en-US"/>
        </w:rPr>
        <w:t xml:space="preserve"> filter assignment.</w:t>
      </w:r>
      <w:r>
        <w:rPr>
          <w:lang w:val="en-US"/>
        </w:rPr>
        <w:br/>
      </w:r>
      <w:r w:rsidRPr="00DD621F">
        <w:rPr>
          <w:lang w:val="en-US"/>
        </w:rPr>
        <w:t xml:space="preserve">The java program can read in this data and </w:t>
      </w:r>
      <w:proofErr w:type="spellStart"/>
      <w:r w:rsidRPr="00DD621F">
        <w:rPr>
          <w:lang w:val="en-US"/>
        </w:rPr>
        <w:t>visualise</w:t>
      </w:r>
      <w:proofErr w:type="spellEnd"/>
      <w:r w:rsidRPr="00DD621F">
        <w:rPr>
          <w:lang w:val="en-US"/>
        </w:rPr>
        <w:t xml:space="preserve"> it with graphs (I have never done graphs before in java)</w:t>
      </w:r>
      <w:r>
        <w:rPr>
          <w:lang w:val="en-US"/>
        </w:rPr>
        <w:t xml:space="preserve">. </w:t>
      </w:r>
      <w:r w:rsidRPr="00DD621F">
        <w:rPr>
          <w:lang w:val="en-US"/>
        </w:rPr>
        <w:t xml:space="preserve">The program allows you to turn graphs on or off based on user input and will allow </w:t>
      </w:r>
      <w:proofErr w:type="spellStart"/>
      <w:r w:rsidRPr="00DD621F">
        <w:rPr>
          <w:lang w:val="en-US"/>
        </w:rPr>
        <w:t>visualisation</w:t>
      </w:r>
      <w:proofErr w:type="spellEnd"/>
      <w:r w:rsidRPr="00DD621F">
        <w:rPr>
          <w:lang w:val="en-US"/>
        </w:rPr>
        <w:t xml:space="preserve"> of the filtered data.</w:t>
      </w:r>
    </w:p>
    <w:p w:rsidR="00DD621F" w:rsidRPr="00D0506A" w:rsidRDefault="00DD621F" w:rsidP="00DD621F">
      <w:pPr>
        <w:rPr>
          <w:lang w:val="en-US"/>
        </w:rPr>
      </w:pPr>
      <w:r w:rsidRPr="00DD621F">
        <w:rPr>
          <w:lang w:val="en-US"/>
        </w:rPr>
        <w:t>I am currently building the filter itself, I estimate that this is around 60-70 % done.</w:t>
      </w:r>
    </w:p>
    <w:p w:rsidR="00D0506A" w:rsidRDefault="00D0506A" w:rsidP="00D0506A">
      <w:pPr>
        <w:pStyle w:val="Heading1"/>
        <w:rPr>
          <w:lang w:val="en-US"/>
        </w:rPr>
      </w:pPr>
      <w:r>
        <w:rPr>
          <w:lang w:val="en-US"/>
        </w:rPr>
        <w:t>What I think the rest of the group worked on:</w:t>
      </w:r>
    </w:p>
    <w:p w:rsidR="00DD621F" w:rsidRPr="00DD621F" w:rsidRDefault="00DD621F" w:rsidP="00DD621F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DD621F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Here we run into a bit of a problem,</w:t>
      </w:r>
    </w:p>
    <w:p w:rsidR="00DD621F" w:rsidRPr="00DD621F" w:rsidRDefault="00DD621F" w:rsidP="00DD621F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DD621F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I have not been in on </w:t>
      </w:r>
      <w:r w:rsidRPr="00DD621F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Tuesday</w:t>
      </w:r>
      <w:r w:rsidRPr="00DD621F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afternoon, Wednesday morning and Friday morning due to lectures in Groningen.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br/>
      </w:r>
      <w:r w:rsidRPr="00DD621F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It might be that my other group members where in during those moments.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br/>
      </w:r>
      <w:r w:rsidRPr="00DD621F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However during all the other moments in the week I have seen my group mates once, and that was only for half a minute, they came in, dropped </w:t>
      </w:r>
      <w:r w:rsidRPr="00DD621F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their</w:t>
      </w:r>
      <w:r w:rsidRPr="00DD621F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bags.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br/>
      </w:r>
      <w:r w:rsidRPr="00DD621F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I grabbed something to drink and by then they walked out again because they had a meeting.</w:t>
      </w:r>
    </w:p>
    <w:p w:rsidR="00DD621F" w:rsidRPr="00DD621F" w:rsidRDefault="00DD621F" w:rsidP="00DD621F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</w:p>
    <w:p w:rsidR="00DD621F" w:rsidRDefault="00DD621F" w:rsidP="00DD621F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DD621F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I am not confident that my group members have done anything productive in the last 2 weeks.</w:t>
      </w:r>
    </w:p>
    <w:p w:rsidR="0090415C" w:rsidRDefault="0090415C" w:rsidP="00DD621F">
      <w:pPr>
        <w:pStyle w:val="Heading2"/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Availabillity</w:t>
      </w:r>
      <w:proofErr w:type="spellEnd"/>
      <w:r>
        <w:rPr>
          <w:lang w:val="en-US"/>
        </w:rPr>
        <w:t>:</w:t>
      </w:r>
    </w:p>
    <w:p w:rsidR="0090415C" w:rsidRDefault="0090415C" w:rsidP="0090415C">
      <w:pPr>
        <w:rPr>
          <w:lang w:val="en-US"/>
        </w:rPr>
      </w:pPr>
      <w:r>
        <w:rPr>
          <w:lang w:val="en-US"/>
        </w:rPr>
        <w:t>The word version of this log will be send to Bryan Williams.</w:t>
      </w:r>
    </w:p>
    <w:p w:rsidR="0090415C" w:rsidRDefault="0090415C" w:rsidP="0090415C">
      <w:pPr>
        <w:rPr>
          <w:lang w:val="en-US"/>
        </w:rPr>
      </w:pPr>
      <w:r>
        <w:rPr>
          <w:lang w:val="en-US"/>
        </w:rPr>
        <w:t>The word version will be uploaded to blackboard</w:t>
      </w:r>
      <w:proofErr w:type="gramStart"/>
      <w:r>
        <w:rPr>
          <w:lang w:val="en-US"/>
        </w:rPr>
        <w:t>.(</w:t>
      </w:r>
      <w:proofErr w:type="gramEnd"/>
      <w:r>
        <w:rPr>
          <w:lang w:val="en-US"/>
        </w:rPr>
        <w:t>file exchange of this group until we have a different location)</w:t>
      </w:r>
    </w:p>
    <w:p w:rsidR="0090415C" w:rsidRDefault="0090415C" w:rsidP="0090415C">
      <w:pPr>
        <w:rPr>
          <w:lang w:val="en-US"/>
        </w:rPr>
      </w:pPr>
      <w:r>
        <w:rPr>
          <w:lang w:val="en-US"/>
        </w:rPr>
        <w:t xml:space="preserve">Both the word and the txt versions will be available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:</w:t>
      </w:r>
    </w:p>
    <w:p w:rsidR="0090415C" w:rsidRDefault="00DD621F" w:rsidP="0090415C">
      <w:pPr>
        <w:rPr>
          <w:lang w:val="en-US"/>
        </w:rPr>
      </w:pPr>
      <w:hyperlink r:id="rId4" w:history="1">
        <w:r w:rsidR="0090415C" w:rsidRPr="00034871">
          <w:rPr>
            <w:rStyle w:val="Hyperlink"/>
            <w:lang w:val="en-US"/>
          </w:rPr>
          <w:t>https://github.com/Ylvakiller/WeekLogCENSI</w:t>
        </w:r>
      </w:hyperlink>
    </w:p>
    <w:p w:rsidR="0090415C" w:rsidRPr="0090415C" w:rsidRDefault="0090415C" w:rsidP="0090415C">
      <w:pPr>
        <w:rPr>
          <w:lang w:val="en-US"/>
        </w:rPr>
      </w:pPr>
      <w:r>
        <w:rPr>
          <w:lang w:val="en-US"/>
        </w:rPr>
        <w:t xml:space="preserve">This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will hold all the weekly logs</w:t>
      </w:r>
    </w:p>
    <w:sectPr w:rsidR="0090415C" w:rsidRPr="009041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06A"/>
    <w:rsid w:val="0090415C"/>
    <w:rsid w:val="00BA0ED6"/>
    <w:rsid w:val="00BB52FF"/>
    <w:rsid w:val="00CD3C9E"/>
    <w:rsid w:val="00D0506A"/>
    <w:rsid w:val="00DD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A0EE21-B3BE-40DE-BB05-587F00954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0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1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0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0506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050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50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0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050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041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041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lvakiller/WeekLogCENS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76AEF892.dotm</Template>
  <TotalTime>0</TotalTime>
  <Pages>1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Ylva</dc:creator>
  <cp:lastModifiedBy>Geuze RS, remco</cp:lastModifiedBy>
  <cp:revision>2</cp:revision>
  <dcterms:created xsi:type="dcterms:W3CDTF">2015-11-16T09:59:00Z</dcterms:created>
  <dcterms:modified xsi:type="dcterms:W3CDTF">2015-11-16T09:59:00Z</dcterms:modified>
</cp:coreProperties>
</file>